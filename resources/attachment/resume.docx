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1B2ABD">
        <w:trPr>
          <w:trHeight w:val="4410"/>
        </w:trPr>
        <w:tc>
          <w:tcPr>
            <w:tcW w:w="3600" w:type="dxa"/>
            <w:vAlign w:val="bottom"/>
          </w:tcPr>
          <w:p w:rsidR="001B2ABD" w:rsidRDefault="0011684C" w:rsidP="001B2ABD">
            <w:pPr>
              <w:tabs>
                <w:tab w:val="left" w:pos="990"/>
              </w:tabs>
              <w:jc w:val="center"/>
            </w:pPr>
            <w:r w:rsidRPr="0011684C">
              <w:rPr>
                <w:noProof/>
                <w:lang w:val="en-PH" w:eastAsia="en-PH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123190</wp:posOffset>
                  </wp:positionH>
                  <wp:positionV relativeFrom="paragraph">
                    <wp:posOffset>-1917700</wp:posOffset>
                  </wp:positionV>
                  <wp:extent cx="1882775" cy="1882775"/>
                  <wp:effectExtent l="0" t="0" r="3175" b="3175"/>
                  <wp:wrapNone/>
                  <wp:docPr id="4" name="Picture 4" descr="C:\xampp\htdocs\2020-12-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xampp\htdocs\2020-12-1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2775" cy="188277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Default="0011684C" w:rsidP="001B2ABD">
            <w:pPr>
              <w:pStyle w:val="Title"/>
            </w:pPr>
            <w:r>
              <w:t>Robertson</w:t>
            </w:r>
            <w:r>
              <w:br/>
              <w:t>morales</w:t>
            </w:r>
          </w:p>
          <w:p w:rsidR="001B2ABD" w:rsidRDefault="0011684C" w:rsidP="0011684C">
            <w:pPr>
              <w:pStyle w:val="Subtitle"/>
            </w:pPr>
            <w:r>
              <w:rPr>
                <w:spacing w:val="0"/>
                <w:w w:val="100"/>
              </w:rPr>
              <w:t>WEB DEVELOPER</w:t>
            </w:r>
          </w:p>
        </w:tc>
      </w:tr>
      <w:tr w:rsidR="001B2ABD" w:rsidTr="001B2ABD">
        <w:tc>
          <w:tcPr>
            <w:tcW w:w="3600" w:type="dxa"/>
          </w:tcPr>
          <w:p w:rsidR="001B2ABD" w:rsidRDefault="0011684C" w:rsidP="00036450">
            <w:pPr>
              <w:pStyle w:val="Heading3"/>
            </w:pPr>
            <w:r>
              <w:t>PROFESSIONAL SUMMARY</w:t>
            </w:r>
          </w:p>
          <w:p w:rsidR="00036450" w:rsidRDefault="0011684C" w:rsidP="0011684C">
            <w:r>
              <w:t>Honest and hardworking web developer skilled at maintaining sites and writing clean code. Implement successful content based on user/client needs. Background includes web accessibility, SEO, and performance optimization.</w:t>
            </w:r>
          </w:p>
          <w:p w:rsidR="00036450" w:rsidRDefault="00036450" w:rsidP="00036450"/>
          <w:sdt>
            <w:sdtPr>
              <w:id w:val="-1954003311"/>
              <w:placeholder>
                <w:docPart w:val="3F8B0EB71C714973929A073B4EEDCFE8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72FACD5EB03949C0998128C581A0AB5D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PHONE:</w:t>
                </w:r>
              </w:p>
            </w:sdtContent>
          </w:sdt>
          <w:p w:rsidR="004D3011" w:rsidRDefault="0011684C" w:rsidP="004D3011">
            <w:r>
              <w:t>09552808438</w:t>
            </w:r>
          </w:p>
          <w:p w:rsidR="004D3011" w:rsidRPr="004D3011" w:rsidRDefault="004D3011" w:rsidP="004D3011"/>
          <w:sdt>
            <w:sdtPr>
              <w:id w:val="67859272"/>
              <w:placeholder>
                <w:docPart w:val="4E66F64F369744CFB4B681B7D1008F6D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WEBSITE:</w:t>
                </w:r>
              </w:p>
            </w:sdtContent>
          </w:sdt>
          <w:p w:rsidR="004D3011" w:rsidRDefault="0011684C" w:rsidP="004D3011">
            <w:hyperlink r:id="rId11" w:history="1">
              <w:r w:rsidRPr="008403B2">
                <w:rPr>
                  <w:rStyle w:val="Hyperlink"/>
                </w:rPr>
                <w:t>Http://robertsonmorales.github.io</w:t>
              </w:r>
            </w:hyperlink>
            <w:r>
              <w:t xml:space="preserve"> </w:t>
            </w:r>
          </w:p>
          <w:p w:rsidR="004D3011" w:rsidRDefault="004D3011" w:rsidP="004D3011"/>
          <w:sdt>
            <w:sdtPr>
              <w:id w:val="-240260293"/>
              <w:placeholder>
                <w:docPart w:val="6B1690A73A8146D8B0B6147BF3318E8D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EMAIL:</w:t>
                </w:r>
              </w:p>
            </w:sdtContent>
          </w:sdt>
          <w:p w:rsidR="00036450" w:rsidRDefault="00B463EA" w:rsidP="004D3011">
            <w:hyperlink r:id="rId12" w:history="1">
              <w:r w:rsidRPr="008403B2">
                <w:rPr>
                  <w:rStyle w:val="Hyperlink"/>
                </w:rPr>
                <w:t>trebormoralesson@gmail.com</w:t>
              </w:r>
            </w:hyperlink>
          </w:p>
          <w:p w:rsidR="00B463EA" w:rsidRDefault="00B463EA" w:rsidP="004D3011"/>
          <w:p w:rsidR="00B463EA" w:rsidRDefault="00B463EA" w:rsidP="004D3011">
            <w:r>
              <w:t>ADDRESS:</w:t>
            </w:r>
          </w:p>
          <w:p w:rsidR="00B463EA" w:rsidRPr="00B463EA" w:rsidRDefault="00B463EA" w:rsidP="004D3011">
            <w:pPr>
              <w:rPr>
                <w:rStyle w:val="Hyperlink"/>
                <w:u w:val="none"/>
              </w:rPr>
            </w:pPr>
            <w:r w:rsidRPr="00B463EA">
              <w:rPr>
                <w:rStyle w:val="Hyperlink"/>
                <w:u w:val="none"/>
              </w:rPr>
              <w:t>Block</w:t>
            </w:r>
            <w:r>
              <w:rPr>
                <w:rStyle w:val="Hyperlink"/>
                <w:u w:val="none"/>
              </w:rPr>
              <w:t xml:space="preserve"> 9, Phase 4, San Jose Heights, Brgy. Muzon, San Jose Del Monte, Bulacan, Philippines.</w:t>
            </w:r>
          </w:p>
          <w:sdt>
            <w:sdtPr>
              <w:id w:val="-1444214663"/>
              <w:placeholder>
                <w:docPart w:val="7F17E572931749D8AAC4BBF3D36879BE"/>
              </w:placeholder>
              <w:temporary/>
              <w:showingPlcHdr/>
              <w15:appearance w15:val="hidden"/>
            </w:sdtPr>
            <w:sdtEndPr/>
            <w:sdtContent>
              <w:p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:rsidR="004D3011" w:rsidRDefault="00FC77EA" w:rsidP="004D3011">
            <w:r>
              <w:t>Playing Online Games</w:t>
            </w:r>
          </w:p>
          <w:p w:rsidR="004D3011" w:rsidRDefault="00FC77EA" w:rsidP="004D3011">
            <w:r>
              <w:t>Playing with pets</w:t>
            </w:r>
          </w:p>
          <w:p w:rsidR="004D3011" w:rsidRDefault="00FC77EA" w:rsidP="004D3011">
            <w:r>
              <w:t>Quality time for siblings</w:t>
            </w:r>
          </w:p>
          <w:p w:rsidR="004D3011" w:rsidRPr="004D3011" w:rsidRDefault="004D3011" w:rsidP="00FC77EA"/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0383CB5A415C4009B367B02D14D98114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36450" w:rsidRPr="00036450" w:rsidRDefault="00FC77EA" w:rsidP="00B359E4">
            <w:pPr>
              <w:pStyle w:val="Heading4"/>
            </w:pPr>
            <w:r>
              <w:t>University of Eastern Philippines</w:t>
            </w:r>
          </w:p>
          <w:p w:rsidR="00036450" w:rsidRPr="00B359E4" w:rsidRDefault="00B463EA" w:rsidP="00B359E4">
            <w:pPr>
              <w:pStyle w:val="Date"/>
            </w:pPr>
            <w:r>
              <w:t>2015</w:t>
            </w:r>
            <w:r w:rsidR="00036450" w:rsidRPr="00B359E4">
              <w:t xml:space="preserve"> - </w:t>
            </w:r>
            <w:r>
              <w:t>2019</w:t>
            </w:r>
          </w:p>
          <w:p w:rsidR="00036450" w:rsidRDefault="00B463EA" w:rsidP="00036450">
            <w:r>
              <w:t>University Town, Catarman, Northern Samar</w:t>
            </w:r>
          </w:p>
          <w:p w:rsidR="00B463EA" w:rsidRPr="00B463EA" w:rsidRDefault="00B463EA" w:rsidP="00036450">
            <w:pPr>
              <w:rPr>
                <w:b/>
              </w:rPr>
            </w:pPr>
            <w:r w:rsidRPr="00B463EA">
              <w:rPr>
                <w:b/>
              </w:rPr>
              <w:t>Best in Web-based Design</w:t>
            </w:r>
          </w:p>
          <w:sdt>
            <w:sdtPr>
              <w:id w:val="1001553383"/>
              <w:placeholder>
                <w:docPart w:val="7940208B109542A3A7A151E5452E7215"/>
              </w:placeholder>
              <w:temporary/>
              <w:showingPlcHdr/>
              <w15:appearance w15:val="hidden"/>
            </w:sdtPr>
            <w:sdtEndPr/>
            <w:sdtContent>
              <w:p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036450" w:rsidRDefault="00FC77EA" w:rsidP="00B359E4">
            <w:pPr>
              <w:pStyle w:val="Heading4"/>
              <w:rPr>
                <w:bCs/>
              </w:rPr>
            </w:pPr>
            <w:r>
              <w:t>Synermaxx Corp.</w:t>
            </w:r>
            <w:r w:rsidR="00036450">
              <w:t xml:space="preserve"> </w:t>
            </w:r>
            <w:r w:rsidR="00036450" w:rsidRPr="00036450">
              <w:t xml:space="preserve"> </w:t>
            </w:r>
            <w:r>
              <w:t>Web Developer</w:t>
            </w:r>
          </w:p>
          <w:p w:rsidR="00036450" w:rsidRPr="00036450" w:rsidRDefault="00FC77EA" w:rsidP="00B359E4">
            <w:pPr>
              <w:pStyle w:val="Date"/>
            </w:pPr>
            <w:r>
              <w:t>Jan-2020</w:t>
            </w:r>
            <w:r w:rsidR="00036450" w:rsidRPr="00036450">
              <w:t>–</w:t>
            </w:r>
            <w:r>
              <w:t>Currently work here</w:t>
            </w:r>
          </w:p>
          <w:p w:rsidR="00036450" w:rsidRDefault="00FC77EA" w:rsidP="00FC77EA">
            <w:pPr>
              <w:pStyle w:val="ListParagraph"/>
              <w:numPr>
                <w:ilvl w:val="0"/>
                <w:numId w:val="1"/>
              </w:numPr>
            </w:pPr>
            <w:r>
              <w:t>Met</w:t>
            </w:r>
            <w:r w:rsidR="00036450" w:rsidRPr="00036450">
              <w:t xml:space="preserve"> </w:t>
            </w:r>
            <w:r>
              <w:t>applications goals with frameworks like Laravel (PHP framework)</w:t>
            </w:r>
          </w:p>
          <w:p w:rsidR="00FC77EA" w:rsidRDefault="00FC77EA" w:rsidP="00FC77EA">
            <w:pPr>
              <w:pStyle w:val="ListParagraph"/>
              <w:numPr>
                <w:ilvl w:val="0"/>
                <w:numId w:val="1"/>
              </w:numPr>
            </w:pPr>
            <w:r>
              <w:t>Enhanced applications and improved performance through testing and validations against requirements and performance standards.</w:t>
            </w:r>
          </w:p>
          <w:p w:rsidR="00FC77EA" w:rsidRDefault="00FC77EA" w:rsidP="00FC77EA">
            <w:pPr>
              <w:pStyle w:val="ListParagraph"/>
              <w:numPr>
                <w:ilvl w:val="0"/>
                <w:numId w:val="1"/>
              </w:numPr>
            </w:pPr>
            <w:r>
              <w:t>Developed, designed, tested, and debugged applications from foundational level up to full production levels.</w:t>
            </w:r>
          </w:p>
          <w:p w:rsidR="00FC77EA" w:rsidRDefault="00FC77EA" w:rsidP="00FC77EA">
            <w:pPr>
              <w:pStyle w:val="ListParagraph"/>
              <w:numPr>
                <w:ilvl w:val="0"/>
                <w:numId w:val="1"/>
              </w:numPr>
            </w:pPr>
            <w:r>
              <w:t>Enhanced Websites and applications by developing robust databases.</w:t>
            </w:r>
          </w:p>
          <w:p w:rsidR="00FC77EA" w:rsidRDefault="00FC77EA" w:rsidP="00FC77EA">
            <w:pPr>
              <w:pStyle w:val="ListParagraph"/>
              <w:numPr>
                <w:ilvl w:val="0"/>
                <w:numId w:val="1"/>
              </w:numPr>
            </w:pPr>
            <w:r>
              <w:t>Checked structure, conformance, and browser compatibility of code with validation process.</w:t>
            </w:r>
          </w:p>
          <w:p w:rsidR="00FC77EA" w:rsidRDefault="00FC77EA" w:rsidP="00FC77EA">
            <w:pPr>
              <w:pStyle w:val="ListParagraph"/>
              <w:numPr>
                <w:ilvl w:val="0"/>
                <w:numId w:val="1"/>
              </w:numPr>
            </w:pPr>
            <w:r>
              <w:t>Adapted websites to match changing user preference and client demands with regular updates.</w:t>
            </w:r>
          </w:p>
          <w:p w:rsidR="00FC77EA" w:rsidRDefault="00FC77EA" w:rsidP="00FC77EA">
            <w:pPr>
              <w:pStyle w:val="ListParagraph"/>
              <w:numPr>
                <w:ilvl w:val="0"/>
                <w:numId w:val="1"/>
              </w:numPr>
            </w:pPr>
            <w:r>
              <w:t>Helped manage all aspects of a fast-paced software delivery model from within a complex software development ecosystem.</w:t>
            </w:r>
          </w:p>
          <w:p w:rsidR="004D3011" w:rsidRDefault="004D3011" w:rsidP="00036450"/>
          <w:sdt>
            <w:sdtPr>
              <w:id w:val="1669594239"/>
              <w:placeholder>
                <w:docPart w:val="7185916C2199476CA1CCC3DCA8E60DAA"/>
              </w:placeholder>
              <w:temporary/>
              <w:showingPlcHdr/>
              <w15:appearance w15:val="hidden"/>
            </w:sdtPr>
            <w:sdtEndPr/>
            <w:sdtContent>
              <w:p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:rsidR="00036450" w:rsidRPr="00B463EA" w:rsidRDefault="00B463EA" w:rsidP="00B463EA">
            <w:pPr>
              <w:pStyle w:val="ListParagraph"/>
              <w:numPr>
                <w:ilvl w:val="0"/>
                <w:numId w:val="4"/>
              </w:numPr>
              <w:rPr>
                <w:color w:val="FFFFFF" w:themeColor="background1"/>
              </w:rPr>
            </w:pPr>
            <w:r>
              <w:t>Front-End Web technologies: HTML5, CSS (Sass), JavaScript (JQuery, AngularJS), and Boostrap.</w:t>
            </w:r>
          </w:p>
          <w:p w:rsidR="00B463EA" w:rsidRPr="00B463EA" w:rsidRDefault="00B463EA" w:rsidP="00B463EA">
            <w:pPr>
              <w:pStyle w:val="ListParagraph"/>
              <w:numPr>
                <w:ilvl w:val="0"/>
                <w:numId w:val="4"/>
              </w:numPr>
              <w:rPr>
                <w:color w:val="FFFFFF" w:themeColor="background1"/>
              </w:rPr>
            </w:pPr>
            <w:r>
              <w:t>Back-End Web technologies: PHP (Laravel Framework) and MySQL</w:t>
            </w:r>
          </w:p>
          <w:p w:rsidR="00B463EA" w:rsidRPr="00B463EA" w:rsidRDefault="00B463EA" w:rsidP="00B463EA">
            <w:pPr>
              <w:pStyle w:val="ListParagraph"/>
              <w:numPr>
                <w:ilvl w:val="0"/>
                <w:numId w:val="4"/>
              </w:numPr>
              <w:rPr>
                <w:color w:val="FFFFFF" w:themeColor="background1"/>
              </w:rPr>
            </w:pPr>
            <w:r>
              <w:t>Version Control: GitLab, GitHub</w:t>
            </w:r>
          </w:p>
          <w:p w:rsidR="00B463EA" w:rsidRPr="00B463EA" w:rsidRDefault="00B463EA" w:rsidP="00B463EA">
            <w:pPr>
              <w:pStyle w:val="ListParagraph"/>
              <w:numPr>
                <w:ilvl w:val="0"/>
                <w:numId w:val="4"/>
              </w:numPr>
              <w:rPr>
                <w:color w:val="FFFFFF" w:themeColor="background1"/>
              </w:rPr>
            </w:pPr>
            <w:r>
              <w:t>Database Maintenance</w:t>
            </w:r>
          </w:p>
          <w:p w:rsidR="00B463EA" w:rsidRPr="00B463EA" w:rsidRDefault="00B463EA" w:rsidP="00B463EA">
            <w:pPr>
              <w:pStyle w:val="ListParagraph"/>
              <w:numPr>
                <w:ilvl w:val="0"/>
                <w:numId w:val="4"/>
              </w:numPr>
              <w:rPr>
                <w:color w:val="FFFFFF" w:themeColor="background1"/>
              </w:rPr>
            </w:pPr>
            <w:r>
              <w:t>Basic UI Prototyping: Adobe XD</w:t>
            </w:r>
          </w:p>
          <w:p w:rsidR="00B463EA" w:rsidRPr="00B463EA" w:rsidRDefault="00B463EA" w:rsidP="00B463EA">
            <w:pPr>
              <w:pStyle w:val="ListParagraph"/>
              <w:numPr>
                <w:ilvl w:val="0"/>
                <w:numId w:val="4"/>
              </w:numPr>
              <w:rPr>
                <w:color w:val="FFFFFF" w:themeColor="background1"/>
              </w:rPr>
            </w:pPr>
            <w:r>
              <w:t>Relational Database Management System</w:t>
            </w:r>
          </w:p>
          <w:p w:rsidR="00B463EA" w:rsidRPr="00B463EA" w:rsidRDefault="00B463EA" w:rsidP="00B463EA">
            <w:pPr>
              <w:pStyle w:val="ListParagraph"/>
              <w:numPr>
                <w:ilvl w:val="0"/>
                <w:numId w:val="2"/>
              </w:numPr>
              <w:rPr>
                <w:color w:val="FFFFFF" w:themeColor="background1"/>
              </w:rPr>
            </w:pPr>
          </w:p>
        </w:tc>
      </w:tr>
    </w:tbl>
    <w:p w:rsidR="0043117B" w:rsidRDefault="000D7E5B" w:rsidP="000C45FF">
      <w:pPr>
        <w:tabs>
          <w:tab w:val="left" w:pos="990"/>
        </w:tabs>
      </w:pPr>
      <w:bookmarkStart w:id="0" w:name="_GoBack"/>
      <w:bookmarkEnd w:id="0"/>
    </w:p>
    <w:sectPr w:rsidR="0043117B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E5B" w:rsidRDefault="000D7E5B" w:rsidP="000C45FF">
      <w:r>
        <w:separator/>
      </w:r>
    </w:p>
  </w:endnote>
  <w:endnote w:type="continuationSeparator" w:id="0">
    <w:p w:rsidR="000D7E5B" w:rsidRDefault="000D7E5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E5B" w:rsidRDefault="000D7E5B" w:rsidP="000C45FF">
      <w:r>
        <w:separator/>
      </w:r>
    </w:p>
  </w:footnote>
  <w:footnote w:type="continuationSeparator" w:id="0">
    <w:p w:rsidR="000D7E5B" w:rsidRDefault="000D7E5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5FF" w:rsidRDefault="000C45FF">
    <w:pPr>
      <w:pStyle w:val="Header"/>
    </w:pPr>
    <w:r>
      <w:rPr>
        <w:noProof/>
        <w:lang w:val="en-PH" w:eastAsia="en-PH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6615F"/>
    <w:multiLevelType w:val="hybridMultilevel"/>
    <w:tmpl w:val="D2440E4C"/>
    <w:lvl w:ilvl="0" w:tplc="5DBEA9F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8B0C99"/>
    <w:multiLevelType w:val="hybridMultilevel"/>
    <w:tmpl w:val="E9B69C76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EC850F1"/>
    <w:multiLevelType w:val="hybridMultilevel"/>
    <w:tmpl w:val="E4D6A49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042524"/>
    <w:multiLevelType w:val="hybridMultilevel"/>
    <w:tmpl w:val="FC7E354E"/>
    <w:lvl w:ilvl="0" w:tplc="7C82277A">
      <w:start w:val="2015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84C"/>
    <w:rsid w:val="00036450"/>
    <w:rsid w:val="00094499"/>
    <w:rsid w:val="000C45FF"/>
    <w:rsid w:val="000D7E5B"/>
    <w:rsid w:val="000E3FD1"/>
    <w:rsid w:val="00112054"/>
    <w:rsid w:val="0011684C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9260CD"/>
    <w:rsid w:val="00952C25"/>
    <w:rsid w:val="00A2118D"/>
    <w:rsid w:val="00AD76E2"/>
    <w:rsid w:val="00B20152"/>
    <w:rsid w:val="00B359E4"/>
    <w:rsid w:val="00B463EA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  <w:rsid w:val="00FC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ABE5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FC7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trebormoralesson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robertsonmorales.github.io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F8B0EB71C714973929A073B4EEDC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4A0D4-1F31-4FC4-8717-8F3FC346F48B}"/>
      </w:docPartPr>
      <w:docPartBody>
        <w:p w:rsidR="00000000" w:rsidRDefault="00E05AB4">
          <w:pPr>
            <w:pStyle w:val="3F8B0EB71C714973929A073B4EEDCFE8"/>
          </w:pPr>
          <w:r w:rsidRPr="00CB0055">
            <w:t>Contact</w:t>
          </w:r>
        </w:p>
      </w:docPartBody>
    </w:docPart>
    <w:docPart>
      <w:docPartPr>
        <w:name w:val="72FACD5EB03949C0998128C581A0A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66D61-1283-4BBD-AFDC-D1533DE41164}"/>
      </w:docPartPr>
      <w:docPartBody>
        <w:p w:rsidR="00000000" w:rsidRDefault="00E05AB4">
          <w:pPr>
            <w:pStyle w:val="72FACD5EB03949C0998128C581A0AB5D"/>
          </w:pPr>
          <w:r w:rsidRPr="004D3011">
            <w:t>PHONE:</w:t>
          </w:r>
        </w:p>
      </w:docPartBody>
    </w:docPart>
    <w:docPart>
      <w:docPartPr>
        <w:name w:val="4E66F64F369744CFB4B681B7D1008F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60DBE0-C1FC-456A-9619-138DE4E9AFA6}"/>
      </w:docPartPr>
      <w:docPartBody>
        <w:p w:rsidR="00000000" w:rsidRDefault="00E05AB4">
          <w:pPr>
            <w:pStyle w:val="4E66F64F369744CFB4B681B7D1008F6D"/>
          </w:pPr>
          <w:r w:rsidRPr="004D3011">
            <w:t>WEBSITE:</w:t>
          </w:r>
        </w:p>
      </w:docPartBody>
    </w:docPart>
    <w:docPart>
      <w:docPartPr>
        <w:name w:val="6B1690A73A8146D8B0B6147BF3318E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AF37D-CC80-4B70-807E-05F65414B6AC}"/>
      </w:docPartPr>
      <w:docPartBody>
        <w:p w:rsidR="00000000" w:rsidRDefault="00E05AB4">
          <w:pPr>
            <w:pStyle w:val="6B1690A73A8146D8B0B6147BF3318E8D"/>
          </w:pPr>
          <w:r w:rsidRPr="004D3011">
            <w:t>EMAIL:</w:t>
          </w:r>
        </w:p>
      </w:docPartBody>
    </w:docPart>
    <w:docPart>
      <w:docPartPr>
        <w:name w:val="7F17E572931749D8AAC4BBF3D3687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0677AA-989F-4300-9C50-174889454935}"/>
      </w:docPartPr>
      <w:docPartBody>
        <w:p w:rsidR="00000000" w:rsidRDefault="00E05AB4">
          <w:pPr>
            <w:pStyle w:val="7F17E572931749D8AAC4BBF3D36879BE"/>
          </w:pPr>
          <w:r w:rsidRPr="00CB0055">
            <w:t>Hobbies</w:t>
          </w:r>
        </w:p>
      </w:docPartBody>
    </w:docPart>
    <w:docPart>
      <w:docPartPr>
        <w:name w:val="0383CB5A415C4009B367B02D14D981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BFDBD-3029-4AFD-A47F-26F25E32C51F}"/>
      </w:docPartPr>
      <w:docPartBody>
        <w:p w:rsidR="00000000" w:rsidRDefault="00E05AB4">
          <w:pPr>
            <w:pStyle w:val="0383CB5A415C4009B367B02D14D98114"/>
          </w:pPr>
          <w:r w:rsidRPr="00036450">
            <w:t>EDUCATION</w:t>
          </w:r>
        </w:p>
      </w:docPartBody>
    </w:docPart>
    <w:docPart>
      <w:docPartPr>
        <w:name w:val="7940208B109542A3A7A151E5452E7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96D65-4FED-48F7-9C32-3B2C225E17C2}"/>
      </w:docPartPr>
      <w:docPartBody>
        <w:p w:rsidR="00000000" w:rsidRDefault="00E05AB4">
          <w:pPr>
            <w:pStyle w:val="7940208B109542A3A7A151E5452E7215"/>
          </w:pPr>
          <w:r w:rsidRPr="00036450">
            <w:t>WORK EXPERIENCE</w:t>
          </w:r>
        </w:p>
      </w:docPartBody>
    </w:docPart>
    <w:docPart>
      <w:docPartPr>
        <w:name w:val="7185916C2199476CA1CCC3DCA8E60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FBFE78-B3A8-4DA8-86DA-4CB5F0E61352}"/>
      </w:docPartPr>
      <w:docPartBody>
        <w:p w:rsidR="00000000" w:rsidRDefault="00E05AB4">
          <w:pPr>
            <w:pStyle w:val="7185916C2199476CA1CCC3DCA8E60DAA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AB4"/>
    <w:rsid w:val="00E0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0855C7E3B14FF2AAB1B7DCB16363B3">
    <w:name w:val="AB0855C7E3B14FF2AAB1B7DCB16363B3"/>
  </w:style>
  <w:style w:type="paragraph" w:customStyle="1" w:styleId="C69D2033E64B41268E8E32A3DE82AEB1">
    <w:name w:val="C69D2033E64B41268E8E32A3DE82AEB1"/>
  </w:style>
  <w:style w:type="paragraph" w:customStyle="1" w:styleId="C14DD4DACE344346BF6425C83858FE14">
    <w:name w:val="C14DD4DACE344346BF6425C83858FE14"/>
  </w:style>
  <w:style w:type="paragraph" w:customStyle="1" w:styleId="29068657B5EF4AC595C739C8B99CB567">
    <w:name w:val="29068657B5EF4AC595C739C8B99CB567"/>
  </w:style>
  <w:style w:type="paragraph" w:customStyle="1" w:styleId="3F8B0EB71C714973929A073B4EEDCFE8">
    <w:name w:val="3F8B0EB71C714973929A073B4EEDCFE8"/>
  </w:style>
  <w:style w:type="paragraph" w:customStyle="1" w:styleId="72FACD5EB03949C0998128C581A0AB5D">
    <w:name w:val="72FACD5EB03949C0998128C581A0AB5D"/>
  </w:style>
  <w:style w:type="paragraph" w:customStyle="1" w:styleId="FEAAD73A184F4F4683C5AD9A866DDB7D">
    <w:name w:val="FEAAD73A184F4F4683C5AD9A866DDB7D"/>
  </w:style>
  <w:style w:type="paragraph" w:customStyle="1" w:styleId="4E66F64F369744CFB4B681B7D1008F6D">
    <w:name w:val="4E66F64F369744CFB4B681B7D1008F6D"/>
  </w:style>
  <w:style w:type="paragraph" w:customStyle="1" w:styleId="0AD1128E3F2F4E28976E9B022CD4451C">
    <w:name w:val="0AD1128E3F2F4E28976E9B022CD4451C"/>
  </w:style>
  <w:style w:type="paragraph" w:customStyle="1" w:styleId="6B1690A73A8146D8B0B6147BF3318E8D">
    <w:name w:val="6B1690A73A8146D8B0B6147BF3318E8D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BD771AB7640B4C4EB7E1D319A910F61C">
    <w:name w:val="BD771AB7640B4C4EB7E1D319A910F61C"/>
  </w:style>
  <w:style w:type="paragraph" w:customStyle="1" w:styleId="7F17E572931749D8AAC4BBF3D36879BE">
    <w:name w:val="7F17E572931749D8AAC4BBF3D36879BE"/>
  </w:style>
  <w:style w:type="paragraph" w:customStyle="1" w:styleId="A9AA7CF42111409FB1321FFD170A77CD">
    <w:name w:val="A9AA7CF42111409FB1321FFD170A77CD"/>
  </w:style>
  <w:style w:type="paragraph" w:customStyle="1" w:styleId="B9D37AB82565435FB182CB5DBDC1F070">
    <w:name w:val="B9D37AB82565435FB182CB5DBDC1F070"/>
  </w:style>
  <w:style w:type="paragraph" w:customStyle="1" w:styleId="6EF2333572704919B0A78073EBD1FA1C">
    <w:name w:val="6EF2333572704919B0A78073EBD1FA1C"/>
  </w:style>
  <w:style w:type="paragraph" w:customStyle="1" w:styleId="611DD9D6302549BD816B58E98A526065">
    <w:name w:val="611DD9D6302549BD816B58E98A526065"/>
  </w:style>
  <w:style w:type="paragraph" w:customStyle="1" w:styleId="0383CB5A415C4009B367B02D14D98114">
    <w:name w:val="0383CB5A415C4009B367B02D14D98114"/>
  </w:style>
  <w:style w:type="paragraph" w:customStyle="1" w:styleId="B5FEB19F99304D3C9DF9F237672C728A">
    <w:name w:val="B5FEB19F99304D3C9DF9F237672C728A"/>
  </w:style>
  <w:style w:type="paragraph" w:customStyle="1" w:styleId="1E6EF6D189334BF682DDF954D9C3285C">
    <w:name w:val="1E6EF6D189334BF682DDF954D9C3285C"/>
  </w:style>
  <w:style w:type="paragraph" w:customStyle="1" w:styleId="E09A52DA844A4ADAA11439042017E277">
    <w:name w:val="E09A52DA844A4ADAA11439042017E277"/>
  </w:style>
  <w:style w:type="paragraph" w:customStyle="1" w:styleId="FCBEA666E50445A1B76D86B4F11BD744">
    <w:name w:val="FCBEA666E50445A1B76D86B4F11BD744"/>
  </w:style>
  <w:style w:type="paragraph" w:customStyle="1" w:styleId="DA7FF849EAB7412AA67EA1D8B780B36A">
    <w:name w:val="DA7FF849EAB7412AA67EA1D8B780B36A"/>
  </w:style>
  <w:style w:type="paragraph" w:customStyle="1" w:styleId="C8F9F85462754EBCAE4D6FFC426BB174">
    <w:name w:val="C8F9F85462754EBCAE4D6FFC426BB174"/>
  </w:style>
  <w:style w:type="paragraph" w:customStyle="1" w:styleId="D5D405C0508C431E95DA1A7D067C1D0A">
    <w:name w:val="D5D405C0508C431E95DA1A7D067C1D0A"/>
  </w:style>
  <w:style w:type="paragraph" w:customStyle="1" w:styleId="7940208B109542A3A7A151E5452E7215">
    <w:name w:val="7940208B109542A3A7A151E5452E7215"/>
  </w:style>
  <w:style w:type="paragraph" w:customStyle="1" w:styleId="5E5751C6C21A4FC8838D23302EB35C8E">
    <w:name w:val="5E5751C6C21A4FC8838D23302EB35C8E"/>
  </w:style>
  <w:style w:type="paragraph" w:customStyle="1" w:styleId="D778CD3CE9A24D99BB2BC89A8A3BE9AC">
    <w:name w:val="D778CD3CE9A24D99BB2BC89A8A3BE9AC"/>
  </w:style>
  <w:style w:type="paragraph" w:customStyle="1" w:styleId="1E2C47E0704E4B34A3BCC645E35AD4C3">
    <w:name w:val="1E2C47E0704E4B34A3BCC645E35AD4C3"/>
  </w:style>
  <w:style w:type="paragraph" w:customStyle="1" w:styleId="A511D3E4B09C4BAFBC684D7EF87DC7C1">
    <w:name w:val="A511D3E4B09C4BAFBC684D7EF87DC7C1"/>
  </w:style>
  <w:style w:type="paragraph" w:customStyle="1" w:styleId="F3AC5545BA964364BBB4A684CA5AA9B6">
    <w:name w:val="F3AC5545BA964364BBB4A684CA5AA9B6"/>
  </w:style>
  <w:style w:type="paragraph" w:customStyle="1" w:styleId="DC7B007BF1B849EEAADB6677945CA3A7">
    <w:name w:val="DC7B007BF1B849EEAADB6677945CA3A7"/>
  </w:style>
  <w:style w:type="paragraph" w:customStyle="1" w:styleId="3C48063AB082408BBEA0BD1FE82B2A5D">
    <w:name w:val="3C48063AB082408BBEA0BD1FE82B2A5D"/>
  </w:style>
  <w:style w:type="paragraph" w:customStyle="1" w:styleId="02CF990CE5A54EBBBE86177A18CABE17">
    <w:name w:val="02CF990CE5A54EBBBE86177A18CABE17"/>
  </w:style>
  <w:style w:type="paragraph" w:customStyle="1" w:styleId="0811CCE4FF254F538583C5CF15FA83FA">
    <w:name w:val="0811CCE4FF254F538583C5CF15FA83FA"/>
  </w:style>
  <w:style w:type="paragraph" w:customStyle="1" w:styleId="17A3CCC47AFA4420863884CC78AAABDE">
    <w:name w:val="17A3CCC47AFA4420863884CC78AAABDE"/>
  </w:style>
  <w:style w:type="paragraph" w:customStyle="1" w:styleId="1A5005DA31C3439AA752A7287ACA9FCB">
    <w:name w:val="1A5005DA31C3439AA752A7287ACA9FCB"/>
  </w:style>
  <w:style w:type="paragraph" w:customStyle="1" w:styleId="7E26BCDD79AC425E9D07D0C720CFDADF">
    <w:name w:val="7E26BCDD79AC425E9D07D0C720CFDADF"/>
  </w:style>
  <w:style w:type="paragraph" w:customStyle="1" w:styleId="A4215C1C970642408AB5306DAE285D8D">
    <w:name w:val="A4215C1C970642408AB5306DAE285D8D"/>
  </w:style>
  <w:style w:type="paragraph" w:customStyle="1" w:styleId="036ED81D519E4331BE030B75D2E136A5">
    <w:name w:val="036ED81D519E4331BE030B75D2E136A5"/>
  </w:style>
  <w:style w:type="paragraph" w:customStyle="1" w:styleId="A67CC048BDAC4E2F8B2AC785FC8D07E1">
    <w:name w:val="A67CC048BDAC4E2F8B2AC785FC8D07E1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7185916C2199476CA1CCC3DCA8E60DAA">
    <w:name w:val="7185916C2199476CA1CCC3DCA8E60D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2021-01-28T15:54:00Z</dcterms:created>
  <dcterms:modified xsi:type="dcterms:W3CDTF">2021-01-28T16:27:00Z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